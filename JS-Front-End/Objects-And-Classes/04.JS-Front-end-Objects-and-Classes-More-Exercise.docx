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355D2" w14:textId="703170D4" w:rsidR="00B0289D" w:rsidRDefault="00B0289D" w:rsidP="00B0289D">
      <w:pPr>
        <w:pStyle w:val="Heading1"/>
        <w:jc w:val="center"/>
      </w:pPr>
      <w:r>
        <w:rPr>
          <w:lang w:val="en-US"/>
        </w:rPr>
        <w:t xml:space="preserve">More </w:t>
      </w:r>
      <w:r w:rsidRPr="00505E6A">
        <w:t>Exercise: Objects and Classes</w:t>
      </w:r>
    </w:p>
    <w:p w14:paraId="7889D80C" w14:textId="7BE527EF" w:rsidR="00B97E1D" w:rsidRPr="00A12F1E" w:rsidRDefault="00B0289D" w:rsidP="00A12F1E">
      <w:pPr>
        <w:jc w:val="center"/>
        <w:rPr>
          <w:rStyle w:val="Hyperlink"/>
          <w:color w:val="auto"/>
          <w:u w:val="none"/>
          <w:lang w:val="en-US"/>
        </w:rPr>
      </w:pPr>
      <w:r w:rsidRPr="00A12F1E">
        <w:t xml:space="preserve">Problems with exercise and homework for the </w:t>
      </w:r>
      <w:hyperlink r:id="rId11" w:history="1">
        <w:r w:rsidRPr="00A12F1E">
          <w:rPr>
            <w:rStyle w:val="Hyperlink"/>
          </w:rPr>
          <w:t xml:space="preserve">"JS Front-End" Course @ </w:t>
        </w:r>
        <w:r w:rsidRPr="00A12F1E">
          <w:rPr>
            <w:rStyle w:val="Hyperlink"/>
            <w:noProof/>
          </w:rPr>
          <w:t>SoftUni</w:t>
        </w:r>
        <w:r w:rsidRPr="00A12F1E">
          <w:rPr>
            <w:rStyle w:val="Hyperlink"/>
          </w:rPr>
          <w:t>.</w:t>
        </w:r>
      </w:hyperlink>
    </w:p>
    <w:p w14:paraId="14C34BDC" w14:textId="6FA2721A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220F965E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4B085FA3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1B49DD5A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2F377AA6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1E446E11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</w:t>
      </w:r>
      <w:r w:rsidR="00AF21F2">
        <w:rPr>
          <w:rFonts w:ascii="Consolas" w:hAnsi="Consolas"/>
          <w:b/>
          <w:noProof/>
          <w:lang w:val="en-US"/>
        </w:rPr>
        <w:t>d</w:t>
      </w:r>
      <w:bookmarkStart w:id="0" w:name="_GoBack"/>
      <w:bookmarkEnd w:id="0"/>
      <w:r w:rsidRPr="00505E6A">
        <w:rPr>
          <w:rFonts w:ascii="Consolas" w:hAnsi="Consolas"/>
          <w:b/>
          <w:noProof/>
        </w:rPr>
        <w:t>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Heading3"/>
      </w:pPr>
      <w:r w:rsidRPr="00505E6A">
        <w:t>Example</w:t>
      </w:r>
    </w:p>
    <w:p w14:paraId="7A31A547" w14:textId="77777777" w:rsidR="00B0289D" w:rsidRPr="00505E6A" w:rsidRDefault="00B0289D" w:rsidP="00B0289D">
      <w:r w:rsidRPr="00505E6A"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'Cucamber', price: 1.50, quantity: 15};</w:t>
            </w:r>
          </w:p>
          <w:p w14:paraId="69C7B6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'Tomato', price: 0.90, quantity: 25};</w:t>
            </w:r>
          </w:p>
          <w:p w14:paraId="2DAF6FB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productThree = {name: 'Bread', price: 1.10, quantity: 8};</w:t>
            </w:r>
          </w:p>
          <w:p w14:paraId="3E5D5E5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Storage(50);</w:t>
            </w:r>
          </w:p>
          <w:p w14:paraId="1EF976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6339F04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40C4BAA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storage.addProduct(productThree);</w:t>
            </w:r>
          </w:p>
          <w:p w14:paraId="563861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console.log(storage.getProducts());</w:t>
            </w:r>
          </w:p>
          <w:p w14:paraId="4BF76E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console.log(storage.capacity);</w:t>
            </w:r>
          </w:p>
          <w:p w14:paraId="6E58E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{"name":"Cucamber","price":1.5,"quantity":15}</w:t>
            </w:r>
          </w:p>
          <w:p w14:paraId="7630EE2D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{"name":"Tomato","price":0.9,"quantity":25}</w:t>
            </w:r>
          </w:p>
          <w:p w14:paraId="4E2E2770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{"name":"Bread","price":1.1,"quantity":8}</w:t>
            </w:r>
          </w:p>
          <w:p w14:paraId="5BABCD8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</w:t>
            </w:r>
          </w:p>
          <w:p w14:paraId="68F885B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'Tomato', price: 0.90, quantity: 19};</w:t>
            </w:r>
          </w:p>
          <w:p w14:paraId="33A86A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'Potato', price: 1.10, quantity: 10};</w:t>
            </w:r>
          </w:p>
          <w:p w14:paraId="5F1A5E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Storage(30);</w:t>
            </w:r>
          </w:p>
          <w:p w14:paraId="11BACA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storage.addProduct(productOne);</w:t>
            </w:r>
          </w:p>
          <w:p w14:paraId="45F4B2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576FEE5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092EDEE3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D96296A" w14:textId="77777777" w:rsidR="00B0289D" w:rsidRPr="00505E6A" w:rsidRDefault="00B0289D" w:rsidP="00B0289D"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04BFCAC9" w14:textId="77777777" w:rsidR="00B0289D" w:rsidRPr="00505E6A" w:rsidRDefault="00B0289D" w:rsidP="00B0289D">
      <w:pPr>
        <w:pStyle w:val="Heading3"/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25A637A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'Appricot : 20.4',</w:t>
            </w:r>
          </w:p>
          <w:p w14:paraId="74B22F59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'Fridge : 1500',</w:t>
            </w:r>
          </w:p>
          <w:p w14:paraId="72CF6B2E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'TV : 1499',</w:t>
            </w:r>
          </w:p>
          <w:p w14:paraId="1A4FBBA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'Deodorant : 10',</w:t>
            </w:r>
          </w:p>
          <w:p w14:paraId="7FDF87F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'Boiler : 300',</w:t>
            </w:r>
          </w:p>
          <w:p w14:paraId="3D708180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'Apple : 1.25',</w:t>
            </w:r>
          </w:p>
          <w:p w14:paraId="2024D2C2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'Anti-Bug Spray : 15',</w:t>
            </w:r>
          </w:p>
          <w:p w14:paraId="3FB62C5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'T-Shirt : 10'</w:t>
            </w:r>
          </w:p>
          <w:p w14:paraId="4AD0444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sz w:val="22"/>
                <w:szCs w:val="22"/>
              </w:rPr>
              <w:t>]</w:t>
            </w:r>
          </w:p>
          <w:p w14:paraId="32D8FC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</w:t>
            </w:r>
          </w:p>
          <w:p w14:paraId="0D0159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Anti-Bug Spray: 15</w:t>
            </w:r>
          </w:p>
          <w:p w14:paraId="07DCF77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Apple: 1.25</w:t>
            </w:r>
          </w:p>
          <w:p w14:paraId="430D519D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Appricot: 20.4</w:t>
            </w:r>
          </w:p>
          <w:p w14:paraId="7100CA46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</w:t>
            </w:r>
          </w:p>
          <w:p w14:paraId="465CE24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Boiler: 300</w:t>
            </w:r>
          </w:p>
          <w:p w14:paraId="7460B72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</w:t>
            </w:r>
          </w:p>
          <w:p w14:paraId="3D5EF6FC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Deodorant: 10</w:t>
            </w:r>
          </w:p>
          <w:p w14:paraId="7F35F4CA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</w:t>
            </w:r>
          </w:p>
          <w:p w14:paraId="53FCE204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Fridge: 1500</w:t>
            </w:r>
          </w:p>
          <w:p w14:paraId="27779E6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</w:t>
            </w:r>
          </w:p>
          <w:p w14:paraId="3303AA6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T-Shirt: 10</w:t>
            </w:r>
          </w:p>
          <w:p w14:paraId="2EAE2AD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41DA6E1B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'Omlet : 5.4',</w:t>
            </w:r>
          </w:p>
          <w:p w14:paraId="73BEE7C8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'Shirt : 15',</w:t>
            </w:r>
          </w:p>
          <w:p w14:paraId="7DCEEC06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'Cake : 59'</w:t>
            </w:r>
          </w:p>
          <w:p w14:paraId="06419280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C</w:t>
            </w:r>
          </w:p>
          <w:p w14:paraId="731094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Cake: 59</w:t>
            </w:r>
          </w:p>
          <w:p w14:paraId="5E2BF66B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O</w:t>
            </w:r>
          </w:p>
          <w:p w14:paraId="579944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Omlet: 5.4</w:t>
            </w:r>
          </w:p>
          <w:p w14:paraId="2DEF90C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S</w:t>
            </w:r>
          </w:p>
          <w:p w14:paraId="5A930F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Class Laptop</w:t>
      </w:r>
    </w:p>
    <w:p w14:paraId="0AAD776C" w14:textId="77777777" w:rsidR="00B0289D" w:rsidRPr="00E96358" w:rsidRDefault="00B0289D" w:rsidP="00B0289D"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3BCB32C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D675C72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01527A0E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54210948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126DF0B8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0F80B5EA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Heading3"/>
      </w:pPr>
      <w:r w:rsidRPr="00E96358">
        <w:t>Examples</w:t>
      </w:r>
    </w:p>
    <w:p w14:paraId="4D274335" w14:textId="77777777" w:rsidR="00B0289D" w:rsidRPr="00E96358" w:rsidRDefault="00B0289D" w:rsidP="00B0289D">
      <w:r w:rsidRPr="00E96358">
        <w:t>Test your class</w:t>
      </w:r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"Dell", age: 2, brand: "XPS"}</w:t>
            </w:r>
          </w:p>
          <w:p w14:paraId="5501873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36AC789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19AC9C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A3C26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70912D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console.log(laptop.quality)</w:t>
            </w:r>
          </w:p>
          <w:p w14:paraId="0C78D3C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2619E1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  <w:p w14:paraId="45F98F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cstheme="minorHAnsi"/>
                <w:sz w:val="22"/>
                <w:szCs w:val="22"/>
              </w:rPr>
              <w:t xml:space="preserve">  </w:t>
            </w:r>
          </w:p>
          <w:p w14:paraId="3A25B60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{"producer":"Dell","age":2,"brand":"XPS"}</w:t>
            </w:r>
          </w:p>
          <w:p w14:paraId="53C5247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8</w:t>
            </w:r>
          </w:p>
          <w:p w14:paraId="4D143DE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true</w:t>
            </w:r>
          </w:p>
          <w:p w14:paraId="1C986107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"Lenovo", age: 1, brand: "Legion"}</w:t>
            </w:r>
          </w:p>
          <w:p w14:paraId="018CD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133B57E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66A8E2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807730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50D4C03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0CDDD9F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35FF9B1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{"producer":"Lenovo","age":1,"brand":"Legion"}</w:t>
            </w:r>
          </w:p>
          <w:p w14:paraId="434413BB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false</w:t>
            </w:r>
          </w:p>
        </w:tc>
      </w:tr>
    </w:tbl>
    <w:p w14:paraId="0E6BB075" w14:textId="3A30DE52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14DA7474" w14:textId="77777777" w:rsidR="00B0289D" w:rsidRDefault="00B0289D" w:rsidP="00B0289D">
      <w:r>
        <w:lastRenderedPageBreak/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ListParagraph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ListParagraph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62247CA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2CCED6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1606EEE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23089D1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1C7F4E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5AF45C5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6B878A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49E713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0E51AC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3040297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2884964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0185CA8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4B87C3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'SK430 Cancelled'],</w:t>
            </w:r>
          </w:p>
          <w:p w14:paraId="3482CAB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['Cancelled']</w:t>
            </w:r>
          </w:p>
          <w:p w14:paraId="18A68C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'Alabama', Status: 'Cancelled' }</w:t>
            </w:r>
          </w:p>
          <w:p w14:paraId="2FFB3FE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'California', Status: 'Cancelled' }</w:t>
            </w:r>
          </w:p>
          <w:p w14:paraId="54CEB4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'Texas', Status: 'Cancelled' }</w:t>
            </w:r>
          </w:p>
          <w:p w14:paraId="18E395A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25B347E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69D9557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51B057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7522357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3C69E73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45D8838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1E3B65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67BC6D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2D1960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7D766E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4369CAA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4C91781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3B9B0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'SK330 Cancelled'],</w:t>
            </w:r>
          </w:p>
          <w:p w14:paraId="05B5E3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['Ready to fly']</w:t>
            </w:r>
          </w:p>
          <w:p w14:paraId="2DD89DF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{ Destination: 'Delaware', Status: 'Ready to fly' }</w:t>
            </w:r>
          </w:p>
          <w:p w14:paraId="78ACE8C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'Oregon', Status: 'Ready to fly' }</w:t>
            </w:r>
          </w:p>
          <w:p w14:paraId="1C6AA52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'Las Vegas', Status: 'Ready to fly' }</w:t>
            </w:r>
          </w:p>
          <w:p w14:paraId="424ED6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'Ohio', Status: 'Ready to fly' }</w:t>
            </w:r>
          </w:p>
          <w:p w14:paraId="65843CAE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'New York', Status: 'Ready to fly' }</w:t>
            </w:r>
          </w:p>
          <w:p w14:paraId="1D18C47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'Illinois', Status: 'Ready to fly' }</w:t>
            </w:r>
          </w:p>
          <w:p w14:paraId="5A34E5B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r w:rsidRPr="00E96358">
        <w:t>In this problem</w:t>
      </w:r>
      <w:r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>
        <w:t xml:space="preserve"> 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7AD6C144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55718CC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Mark, Grade: 8, Graduated with an average score: 4.75",</w:t>
            </w:r>
          </w:p>
          <w:p w14:paraId="00318EC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Ethan, Grade: 9, Graduated with an average score: 5.66",</w:t>
            </w:r>
          </w:p>
          <w:p w14:paraId="083F006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George, Grade: 8, Graduated with an average score: 2.83",</w:t>
            </w:r>
          </w:p>
          <w:p w14:paraId="73FFF57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Steven, Grade: 10, Graduated with an average score: 4.20",</w:t>
            </w:r>
          </w:p>
          <w:p w14:paraId="3D77DFD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Joey, Grade: 9, Graduated with an average score: 4.90",</w:t>
            </w:r>
          </w:p>
          <w:p w14:paraId="3AD2DFB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Angus, Grade: 11, Graduated with an average score: 2.90",</w:t>
            </w:r>
          </w:p>
          <w:p w14:paraId="46DE75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Bob, Grade: 11, Graduated with an average score: 5.15",</w:t>
            </w:r>
          </w:p>
          <w:p w14:paraId="5F4AFA8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Daryl, Grade: 8, Graduated with an average score: 5.95",</w:t>
            </w:r>
          </w:p>
          <w:p w14:paraId="5A79445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Bill, Grade: 9, Graduated with an average score: 6.00",</w:t>
            </w:r>
          </w:p>
          <w:p w14:paraId="7940764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Philip, Grade: 10, Graduated with an average score: 5.05",</w:t>
            </w:r>
          </w:p>
          <w:p w14:paraId="3906817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Peter, Grade: 11, Graduated with an average score: 4.88",</w:t>
            </w:r>
          </w:p>
          <w:p w14:paraId="49A1C6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Gavin, Grade: 10, Graduated with an average score: 4.00"</w:t>
            </w:r>
          </w:p>
          <w:p w14:paraId="5E3DFBD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cs="Calibri"/>
                <w:sz w:val="22"/>
                <w:szCs w:val="22"/>
              </w:rPr>
              <w:lastRenderedPageBreak/>
              <w:t xml:space="preserve">  </w:t>
            </w:r>
          </w:p>
          <w:p w14:paraId="45EC254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9 Grade</w:t>
            </w:r>
          </w:p>
          <w:p w14:paraId="0F5FBDB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Mark, Daryl</w:t>
            </w:r>
          </w:p>
          <w:p w14:paraId="66FEA91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5.35</w:t>
            </w:r>
          </w:p>
          <w:p w14:paraId="52A8CD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30EE653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10 Grade</w:t>
            </w:r>
          </w:p>
          <w:p w14:paraId="44AD9E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Ethan, Joey, Bill</w:t>
            </w:r>
          </w:p>
          <w:p w14:paraId="53B43A6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5.52</w:t>
            </w:r>
          </w:p>
          <w:p w14:paraId="4430A0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189CC62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11 Grade</w:t>
            </w:r>
          </w:p>
          <w:p w14:paraId="516AA18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List of students: Steven, Philip, Gavin</w:t>
            </w:r>
          </w:p>
          <w:p w14:paraId="02C2BBD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4.42</w:t>
            </w:r>
          </w:p>
          <w:p w14:paraId="03ABEE4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75E02FB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12 Grade</w:t>
            </w:r>
          </w:p>
          <w:p w14:paraId="3492A8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Bob, Peter</w:t>
            </w:r>
          </w:p>
          <w:p w14:paraId="795EE56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[</w:t>
            </w:r>
          </w:p>
          <w:p w14:paraId="067EF7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George, Grade: 5, Graduated with an average score: 2.75',</w:t>
            </w:r>
          </w:p>
          <w:p w14:paraId="4FD944F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Alex, Grade: 9, Graduated with an average score: 3.66',</w:t>
            </w:r>
          </w:p>
          <w:p w14:paraId="5D382A0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Peter, Grade: 8, Graduated with an average score: 2.83',</w:t>
            </w:r>
          </w:p>
          <w:p w14:paraId="4EB1F8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Boby, Grade: 5, Graduated with an average score: 4.20',</w:t>
            </w:r>
          </w:p>
          <w:p w14:paraId="1C98620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John, Grade: 9, Graduated with an average score: 2.90',</w:t>
            </w:r>
          </w:p>
          <w:p w14:paraId="1CF4B01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Steven, Grade: 2, Graduated with an average score: 4.90',</w:t>
            </w:r>
          </w:p>
          <w:p w14:paraId="7213E8C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Darsy, Grade: 1, Graduated with an average score: 5.15'</w:t>
            </w:r>
          </w:p>
          <w:p w14:paraId="00D6CB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2 Grade</w:t>
            </w:r>
          </w:p>
          <w:p w14:paraId="7E09A6C4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Darsy</w:t>
            </w:r>
          </w:p>
          <w:p w14:paraId="534FAD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5.15</w:t>
            </w:r>
          </w:p>
          <w:p w14:paraId="32B3A0D8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302E3DDC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3 Grade</w:t>
            </w:r>
          </w:p>
          <w:p w14:paraId="7907EE05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Steven</w:t>
            </w:r>
          </w:p>
          <w:p w14:paraId="4043327F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4.90</w:t>
            </w:r>
          </w:p>
          <w:p w14:paraId="6CF5159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114936F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6 Grade</w:t>
            </w:r>
          </w:p>
          <w:p w14:paraId="40CD785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Boby</w:t>
            </w:r>
          </w:p>
          <w:p w14:paraId="258DA1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4.20</w:t>
            </w:r>
          </w:p>
          <w:p w14:paraId="456D2ED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08A9B7E2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10 Grade</w:t>
            </w:r>
          </w:p>
          <w:p w14:paraId="7200162A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Alex</w:t>
            </w:r>
          </w:p>
          <w:p w14:paraId="085F4AE3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3.66</w:t>
            </w:r>
          </w:p>
        </w:tc>
      </w:tr>
    </w:tbl>
    <w:p w14:paraId="0E2AF431" w14:textId="06C6CFA4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AF65E73" w14:textId="77777777" w:rsidR="00B0289D" w:rsidRPr="00E96358" w:rsidRDefault="00B0289D" w:rsidP="00B0289D"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68924534" w14:textId="77777777" w:rsidR="00B0289D" w:rsidRPr="00E96358" w:rsidRDefault="00B0289D" w:rsidP="00B0289D"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ABFF3F0" w14:textId="77777777" w:rsidR="00B0289D" w:rsidRPr="00E96358" w:rsidRDefault="00B0289D" w:rsidP="00B0289D"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50FDEFA4" w14:textId="77777777" w:rsidR="00B0289D" w:rsidRPr="00E96358" w:rsidRDefault="00B0289D" w:rsidP="00B0289D">
      <w:r>
        <w:lastRenderedPageBreak/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38DF3BEC" w14:textId="77777777" w:rsidR="00B0289D" w:rsidRPr="00E96358" w:rsidRDefault="00B0289D" w:rsidP="00B0289D"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731B7DAD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Name":"Google Chrome","Open Tabs":["Facebook","YouTube","Google Translate"],</w:t>
            </w:r>
          </w:p>
          <w:p w14:paraId="2BDEF7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Closed":["Yahoo","Gmail"],</w:t>
            </w:r>
          </w:p>
          <w:p w14:paraId="23D1AA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["Close Facebook", "Open StackOverFlow", "Open Google"]</w:t>
            </w:r>
          </w:p>
          <w:p w14:paraId="67CF4F1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Google Chrome</w:t>
            </w:r>
          </w:p>
          <w:p w14:paraId="57BF7C9B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YouTube, Google Translate, StackOverFlow, Google</w:t>
            </w:r>
          </w:p>
          <w:p w14:paraId="681C3A72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Recently Closed: Yahoo, Gmail, Facebook</w:t>
            </w:r>
          </w:p>
          <w:p w14:paraId="1DFB1616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Name":"Mozilla Firefox",</w:t>
            </w:r>
          </w:p>
          <w:p w14:paraId="2E8122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"Open Tabs":["YouTube"],</w:t>
            </w:r>
          </w:p>
          <w:p w14:paraId="2B0B5C5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Closed":["Gmail", "Dropbox"],</w:t>
            </w:r>
          </w:p>
          <w:p w14:paraId="6DE282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Gmail", "Close Gmail", "Open Dropbox", "Open YouTube", "Close Dropbox"]},</w:t>
            </w:r>
          </w:p>
          <w:p w14:paraId="25A8A28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["Open Wikipedia", "Clear History and Cache", "Open Twitter"]</w:t>
            </w:r>
          </w:p>
          <w:p w14:paraId="51701F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Mozilla Firefox</w:t>
            </w:r>
          </w:p>
          <w:p w14:paraId="30EDFF7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Twitter</w:t>
            </w:r>
          </w:p>
          <w:p w14:paraId="356E79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Recently Closed: </w:t>
            </w:r>
          </w:p>
          <w:p w14:paraId="6A346A5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2CB93D6C" w14:textId="77777777" w:rsidR="00B0289D" w:rsidRPr="00E96358" w:rsidRDefault="00B0289D" w:rsidP="00B0289D">
      <w:r w:rsidRPr="00E96358">
        <w:lastRenderedPageBreak/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597626FC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24C267B7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5111ACF9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["[-3, -2, -1, 0, 1, 2, 3, 4]",</w:t>
            </w:r>
          </w:p>
          <w:p w14:paraId="598BED2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"[10, 1, -17, 0, 2, 13]",</w:t>
            </w:r>
          </w:p>
          <w:p w14:paraId="6816240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[13, 10, 2, 1, 0, -17]</w:t>
            </w:r>
          </w:p>
          <w:p w14:paraId="6512D1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["[7.14, 7.180, 7.339, 80.099]",</w:t>
            </w:r>
          </w:p>
          <w:p w14:paraId="3288DA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80.0990, 7.140000, 7.18]",</w:t>
            </w:r>
          </w:p>
          <w:p w14:paraId="473B32F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Heading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green, fuel type: 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Heading2"/>
        <w:numPr>
          <w:ilvl w:val="0"/>
          <w:numId w:val="17"/>
        </w:numPr>
      </w:pPr>
      <w:r>
        <w:lastRenderedPageBreak/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Britox, 34540', 'Wexamp + 6000', 'Juard + 1350', 'Britox + 4500', 'Porter arrives', 'Porter: Legion, 55000', 'Legion + 302', 'Rick Burr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13F7A8AE" w:rsidR="00653357" w:rsidRDefault="000C48A8" w:rsidP="00A12F1E">
      <w:pPr>
        <w:pStyle w:val="Heading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Heading2"/>
        <w:numPr>
          <w:ilvl w:val="0"/>
          <w:numId w:val="17"/>
        </w:numPr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A12F1E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Heading2"/>
        <w:numPr>
          <w:ilvl w:val="0"/>
          <w:numId w:val="17"/>
        </w:numPr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1BA2C" w14:textId="77777777" w:rsidR="001A30C8" w:rsidRDefault="001A30C8" w:rsidP="00053EF9">
      <w:pPr>
        <w:spacing w:after="0" w:line="240" w:lineRule="auto"/>
      </w:pPr>
      <w:r>
        <w:separator/>
      </w:r>
    </w:p>
  </w:endnote>
  <w:endnote w:type="continuationSeparator" w:id="0">
    <w:p w14:paraId="467AF01A" w14:textId="77777777" w:rsidR="001A30C8" w:rsidRDefault="001A30C8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22F98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4AE8878A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1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1F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4AE8878A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21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21F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5B153" w14:textId="77777777" w:rsidR="001A30C8" w:rsidRDefault="001A30C8" w:rsidP="00053EF9">
      <w:pPr>
        <w:spacing w:after="0" w:line="240" w:lineRule="auto"/>
      </w:pPr>
      <w:r>
        <w:separator/>
      </w:r>
    </w:p>
  </w:footnote>
  <w:footnote w:type="continuationSeparator" w:id="0">
    <w:p w14:paraId="71FE22CA" w14:textId="77777777" w:rsidR="001A30C8" w:rsidRDefault="001A30C8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19"/>
  </w:num>
  <w:num w:numId="7">
    <w:abstractNumId w:val="2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6"/>
  </w:num>
  <w:num w:numId="13">
    <w:abstractNumId w:val="22"/>
  </w:num>
  <w:num w:numId="14">
    <w:abstractNumId w:val="18"/>
  </w:num>
  <w:num w:numId="15">
    <w:abstractNumId w:val="15"/>
  </w:num>
  <w:num w:numId="16">
    <w:abstractNumId w:val="1"/>
  </w:num>
  <w:num w:numId="17">
    <w:abstractNumId w:val="17"/>
  </w:num>
  <w:num w:numId="18">
    <w:abstractNumId w:val="13"/>
  </w:num>
  <w:num w:numId="19">
    <w:abstractNumId w:val="13"/>
    <w:lvlOverride w:ilvl="0">
      <w:startOverride w:val="3"/>
    </w:lvlOverride>
  </w:num>
  <w:num w:numId="20">
    <w:abstractNumId w:val="11"/>
  </w:num>
  <w:num w:numId="21">
    <w:abstractNumId w:val="0"/>
  </w:num>
  <w:num w:numId="22">
    <w:abstractNumId w:val="4"/>
  </w:num>
  <w:num w:numId="23">
    <w:abstractNumId w:val="20"/>
  </w:num>
  <w:num w:numId="24">
    <w:abstractNumId w:val="2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pNaAI0nZ7o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1945"/>
    <w:rsid w:val="000C48A8"/>
    <w:rsid w:val="001174C3"/>
    <w:rsid w:val="001409F3"/>
    <w:rsid w:val="00143B1A"/>
    <w:rsid w:val="00144BDB"/>
    <w:rsid w:val="00187BB0"/>
    <w:rsid w:val="00196F46"/>
    <w:rsid w:val="00197B5A"/>
    <w:rsid w:val="001A30C8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12F1E"/>
    <w:rsid w:val="00A318DE"/>
    <w:rsid w:val="00A31EBE"/>
    <w:rsid w:val="00A45292"/>
    <w:rsid w:val="00A55414"/>
    <w:rsid w:val="00A739A4"/>
    <w:rsid w:val="00A944C0"/>
    <w:rsid w:val="00AA1023"/>
    <w:rsid w:val="00AB2EE5"/>
    <w:rsid w:val="00AF21F2"/>
    <w:rsid w:val="00AF3D57"/>
    <w:rsid w:val="00AF7A12"/>
    <w:rsid w:val="00B0289D"/>
    <w:rsid w:val="00B259AF"/>
    <w:rsid w:val="00B26EB7"/>
    <w:rsid w:val="00B40C20"/>
    <w:rsid w:val="00B602A2"/>
    <w:rsid w:val="00B631F3"/>
    <w:rsid w:val="00B7354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A5854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26F36C-351B-496C-BC30-FF2C4069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388</TotalTime>
  <Pages>1</Pages>
  <Words>3265</Words>
  <Characters>18616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Дани</cp:lastModifiedBy>
  <cp:revision>66</cp:revision>
  <cp:lastPrinted>2023-05-04T06:12:00Z</cp:lastPrinted>
  <dcterms:created xsi:type="dcterms:W3CDTF">2018-10-16T08:49:00Z</dcterms:created>
  <dcterms:modified xsi:type="dcterms:W3CDTF">2024-03-18T09:03:00Z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